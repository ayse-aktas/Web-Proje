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7519822D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5F2BAD3D" w14:textId="7F187397" w:rsidR="007A0F44" w:rsidRPr="00565B06" w:rsidRDefault="00D1518F" w:rsidP="00174A87">
            <w:pPr>
              <w:pStyle w:val="Title"/>
            </w:pPr>
            <w:r>
              <w:t>aYŞE</w:t>
            </w:r>
          </w:p>
          <w:p w14:paraId="29A1F533" w14:textId="7ECE1408" w:rsidR="007A0F44" w:rsidRPr="00565B06" w:rsidRDefault="00D1518F" w:rsidP="00174A87">
            <w:pPr>
              <w:pStyle w:val="Subtitle"/>
            </w:pPr>
            <w:r>
              <w:t>Aktaş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45486404" w14:textId="7BB5C8FC" w:rsidR="007A0F44" w:rsidRDefault="00000000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FC220B34CCE343FFAA548E4566C2A57A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D1518F">
                  <w:t>Konya/</w:t>
                </w:r>
                <w:proofErr w:type="spellStart"/>
                <w:r w:rsidR="00D1518F">
                  <w:t>Ereğli</w:t>
                </w:r>
                <w:proofErr w:type="spellEnd"/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C59522B" wp14:editId="29B1EBA7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3EC8B9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531DA07" w14:textId="210FE008" w:rsidR="007A0F44" w:rsidRDefault="00000000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059B1A762E9C4F20A0165161C17CF6B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D1518F">
                  <w:t>05511691639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9AA29B4" wp14:editId="000EB589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80D1A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485F996" w14:textId="5729EE06" w:rsidR="007A0F44" w:rsidRDefault="00000000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20FC532FF4034394A9DAC26AB4CDE2A9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D1518F">
                  <w:t>ce.ayseaktas@gmail.com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4F5705C3" wp14:editId="5884DE22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50E37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02C4CE6E" w14:textId="15A0C282" w:rsidR="007A0F44" w:rsidRDefault="00D1518F" w:rsidP="00174A87">
            <w:pPr>
              <w:pStyle w:val="ContactInfo"/>
            </w:pPr>
            <w:r w:rsidRPr="009D08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C4AB316" wp14:editId="2902396E">
                      <wp:simplePos x="0" y="0"/>
                      <wp:positionH relativeFrom="column">
                        <wp:posOffset>2125980</wp:posOffset>
                      </wp:positionH>
                      <wp:positionV relativeFrom="paragraph">
                        <wp:posOffset>132715</wp:posOffset>
                      </wp:positionV>
                      <wp:extent cx="160020" cy="162560"/>
                      <wp:effectExtent l="0" t="0" r="0" b="8890"/>
                      <wp:wrapSquare wrapText="bothSides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60020" cy="162560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B74566" id="LinkedIn icon" o:spid="_x0000_s1026" alt="LinkedIn icon" style="position:absolute;margin-left:167.4pt;margin-top:10.45pt;width:12.6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m6MqgwAANI+AAAOAAAAZHJzL2Uyb0RvYy54bWysW12PG7sNfS/Q/2D4sUDvjmY0X4ts7kNy&#10;b1Egvb1AUvR5YnuzRm2P6/FmN/31PZTIWU2yEoWiLxlvfEyJPJRIipo3Pz8fD6uvu8u0H093a/NT&#10;sV7tTptxuz99uVv/49Ovf+7Wq+k6nLbDYTzt7tbfdtP657d//MObp/PtrhwfxsN2d1lByGm6fTrf&#10;rR+u1/Ptzc20edgdh+mn8bw74cv78XIcrvjz8uVmexmeIP14uCmLorl5Gi/b82Xc7KYJ//vef7l+&#10;6+Tf3+8217/f30+76+pwt8bcru7fi/v3M/178/bNcPvlMpwf9huexvA/zOI47E8YdBb1frgOq8fL&#10;/gdRx/3mMk7j/fWnzXi8Ge/v95ud0wHamOI7bT4+DOed0wXGmc6zmab/n9jNb18/nn+/0NSn84dx&#10;869pdRp/2e6vv4/70xUDGTLRzdN5up2h9MeEH60+P/1t3ILU4fE6Ou2f7y9HEgW9Vs/OyN9mI++e&#10;r6sN/tM0RVGCig2+Mk1ZN46Em+FWfrx5nK5/2Y1O0PD1w3T1HG3xyVl4uzoNR4z6CULujwfQ9aeb&#10;VdUXq6dV2ZiGKZ1RJkD1Xb16IJQQP6PKAFV1bURWFaBK0zcRYTaA2aKMCKsDVFmWsZk1Aaxt+oiw&#10;NkBBWBWZGVbjbLK2rSPC+gBlsMgiwmDFQFpjItLMgoG2i0kLKTBtGeUzJKG3fUxcSIKp6y42u5CG&#10;vrcxcSENxlZRZUMiTNG3MXkhE6bqY05iFlwYW0bk0YqamYW8mPXKBRnx5bAgo7Ax65ULMqLclgsy&#10;ChPz4nJJRsyLywUZ2E0i3JYhGSUWbMx4SzLa2PIvQzISS7ZakGGxgF7fmqqQDMyviMyvWrBhi5j5&#10;qpANU1cx+1ULOqyN6VuFdBjaFl/fPKsFHzW2soi+IR+mMiYmb8FHE59fyIcp4fSvz88u+Gije4EN&#10;+TBVGVtsdsFHV8Y2A7vgw5rY1mcXfHRVjF+74KOOLje74KPDpvE6HzbkA/4XC0E25KMsi5i/2JCP&#10;xPqoQz6Ai+0udcgHxo35cx3yAT1i661e8FFhE3/dX+qQj9JEd796wYeBHhF5IR9QI7Y+6pAPU0TX&#10;Rx3yYbo6tv/VIR99HVMXGdhL7Kgx6uve0oRsVG1ssTUhGbaISgu5sFDhddM1IRVVHfO8JmSi7mIL&#10;twmJqPrYOmtCHtrosmhCGuoi5sVNyEIbzQjakIUGZL3OQhuykJAWstA2VUxayEJrYht8G7LQReNZ&#10;u2QhtlzbkIXE3EIWbB3jtA1ZaOqopiELce/tQhZKG6WhC2mIOW8XklDWZcx7u5CFKiotJKFsitgu&#10;0oUsxDelLmSBCqeIi3QhDaWN1ildyAPKuthy6EIiytrGgk7/HRMxeX3IBMwS8+E+JAPBPaJuH3IB&#10;cTG360M2bGy19iEXUDbGbR+SEdvO+yUT0RXRh0zAnV7fSPqQh2ghgPIvCA4mGhwQrUJcSAJK+y9S&#10;vA8PUs9vnk9c0OPTaqDjosKdIZzHic4OqLrHCcEnf/4w3AJF1X8EDG4JXLnDCg0M5ghcZ4FBDIHb&#10;LDAMT+A+C0zlM6FRH9MRizZrwzqaPCUNa2ny1MS5iZ9MnqKGNUV5mjN3qk5JVVSfWXBWFdVlFpxV&#10;RfWYBWdVUR1mwVlVFH85cKr9SFXUdllw8dw8Valyc9LzVKXCzMHzVK1Y1SpPVSqrSDrKphxVqWpy&#10;8DxVqShy8DxVqeZx8DxVqaRx8DxVqWIhOCqSHFWpIHHwPFWp3nDwPFVrVhXlQtZkWFVUAzlwqgZo&#10;Mkj3s+CsapOnKuXzTnqeqpSwO3ieqpSRO3ieqpRyExw5dY6qLava5qlKSbOTnqcqZcUOnqcqpb0O&#10;nqcq5bUER96aoyplrg6ep2rHqiL1zJLOqiK1zIKzqsgcc+CUONLckRhmwVlVJH5ZcFYVmV0WnFVF&#10;7pYFZ1WRnOXAXXZGulL6FfzAJxOcX13QBPu+/XVZr9D++ky/GW7Pw5XSMvm4erpbu0bK6sF98GnZ&#10;cfy6+zQ6zJXyM0sn0xi6hyP6kV8Qh9MCWXiTvSDle3mencSKUmqSOPuofC9PwXmC0czhkeV7eTKO&#10;KhKSN1Ml38tTcMirgYMNpRUlAHl+B0QHSxnZS6QWkQL0U6SzXwXorQ2geIbMTZ5iHG9E6gElJaIv&#10;5bSmY7o0EBkkmUcFtnT8lwWkk6Q84CwxrUyLLdlLVMyDnpcAZcGI/eTp7TgDzbxyBSDPJZD6ZEk7&#10;isR+3mhEkDxFoNdFc2/0Ap0qfZv2iJatrS2/lk6DwYqG+3Hhy/w3h3HauR3lZSvwOpmWDiVIOAZJ&#10;7xbU+WNoWi/TtDxhHMN6mTIRefLgDfUxaHAkH0lgTeW6M4HMUiTJkyWineiB2LLSEqlBBonYW9Ie&#10;bCyHLVNUyuCWjnWdTJx6JkdHm5KRihMbW3jNjUEPKS2TCn0aHf2gNLKiQw2HRCqflIn2pyDLXGSp&#10;IkV3hB9ldI/sMQsFmBd4YBmvuRbJTMVZnLbmTEUH3LClCkSrNhNIzcIsidSUdUBlPbpbHQRU4jLW&#10;Au9cyk44A7G3KmtCRCI8KmtiRmoh14g+aswF0ptIDbpY3BKolKhrhEg17MKJONvQIjmuBXhP12Va&#10;OvYDl7pGlrM73Urog7NMJdnBbsRIlU1B4iJROvpCpreSqVEKJZc5+utuntRAV5CcGqFDqPgnjs29&#10;TItTkPToHKyMVSMGB2xqzCsyqScHNrGNaBpxnWgq9K6T86wlDlSa5XEfgEefTzolnMpzDqsyz7mc&#10;EYQ8BUn9F9Ko1CJwwwehdD0grRHuGYhMDYmUi0dX2GwLvx1jdIWjVnivtL0O9xfYnloMbDm8gM10&#10;tmtaznx0D+lkdeCOUdqeuBfh54mLDxqSNbKIXkmv63j/RLqkaNTxYSZWsRL/cd/CzxMXKpTR+cTT&#10;dPNRhPilPNk/O0YiHmXKxPUGFSkV23ymL6PKcx59jkealfikEvu8ZiXeQ9TYQfdDnD0zkGZGpkd3&#10;0+N4lPY6IEWmsn8C6b2OLpYkeZ9lmm5uAojF5ektDyTnvFYpSoDkyoCS35TPI7CyTFxYUZBQxO9L&#10;qA2TMg1nqKbEck4jucw0BmexaSSnngY9ZwUpEaFQdm/MjtdmAfdLjl7IPHG9RkHKTosLNkmk6amT&#10;ShmtQhHSFAbieCE1S9NzNOq1QIxLPX7oueMgniZPXus/VtYCiJfjuCDjhFdzS+ClYJdfe/E1t1Uq&#10;xfy4NeQl4kg9ZQDLEanClYckjs+ScH8ojeNVZNXTLj8/XDRKyqN5EeNWOVSpuNNAeqf0qLibQnZM&#10;4ujqF8YlZtI4vx4aJaRWdIUJ8hq0lpLy2BMa7AdJHK9DXIZK4izH/FZJOHDn1M2vVY4wLHdFWsVf&#10;cPvKy1PSrJqbkB3OO1L6UipA9uuUoEzvG3hcWh7uc2XNr2H/a9FRSc2v5X2kVTbllvOQVik7cAvL&#10;zw8ROTku592NUnJIPtkoYbDjiNXg0C81Lu6cufnVih+IvFpJJGV+tZIktKyvVXoSYj9cU0vqQeuC&#10;/MUqRROtM4fDKX3KLg2fq1aKv+BenJOHi29peXw0o+73P0QQiRvxqGPYx2QGsZhDt+7cZAUoouXJ&#10;uZblPTNtodLysOkFVVqO9coGR7f4vCWV2dVscQSyFIFlzR0JNJfTOD4jnTuDYg15slVwL9DNT03C&#10;Grg+uRjex0qPLHucdhjje4aQWFrsTkllRCRdJ9SQXPRYpFhpmdLQopP0JLLG5kWal7USRekWIyNx&#10;9T4tkxMl/CS9g8KB+GitVs5J4ZJ+HZS1RjoZx2mE64/pecpBlLwDh06xOJA8ObGke5pkJH5ZLg7k&#10;FAd3JdMM4c6lTDLt60aO/2qlyOdNCGsorTU3TEpq26RY5M2Z7mkmcVJi1kq3kTdxt7ekxmV3tEr1&#10;wH6jxRgPwzlnUgc/ptruYZhSJfKlN8WhOedTunCcuSoLjnv7Sj2O+6rO5ZSsBqdeDpb2ou/jl6wX&#10;iXhYIXSTwl3lnK9U0E2M4H3WaTzst7/uDwe6SOFect69O1xWXwe8njxsNrvTVeqJBfJwoksZ/iLG&#10;aaTfw50w3GW6vh+mB/979wvifLi9jI+nrfv0sBu2v/Dn67A/+M9uMfNrvfQmL70uPd1+Hrff8FYv&#10;3ubGa9IP4+U/69UT3oy+W0//fhwuu/Xq8NcT3ghGDUtZ5dX9gSBM+9kl/OZz+M3p8fhuhHYgYjht&#10;IPVufZWP767+TWy8Cg2DfTh9PG8IKKp9ev7ncDmvSEv8CO8P/zbKG9HDrbwZTFYHwGNZJa8I/4EX&#10;px0l/JI3vZkd/u1QL6+iv/0vAAAA//8DAFBLAwQUAAYACAAAACEAjDnGzd8AAAAJAQAADwAAAGRy&#10;cy9kb3ducmV2LnhtbEyPQWuDQBSE74X+h+UVemt2E6001mcoAS+FHmJCoLdVNyp134q7Jvbf9/XU&#10;HocZZr7JdosdxNVMvneEsF4pEIZq1/TUIpyOxdMLCB80NXpwZBC+jYddfn+X6bRxNzqYaxlawSXk&#10;U43QhTCmUvq6M1b7lRsNsXdxk9WB5dTKZtI3LreD3CiVSKt74oVOj2bfmfqrnC3CqD7mdTRX7+ci&#10;iU+fe2kPZXFGfHxY3l5BBLOEvzD84jM65MxUuZkaLwaEKIoZPSBs1BYEB6JE8bkKIU6eQeaZ/P8g&#10;/wEAAP//AwBQSwECLQAUAAYACAAAACEAtoM4kv4AAADhAQAAEwAAAAAAAAAAAAAAAAAAAAAAW0Nv&#10;bnRlbnRfVHlwZXNdLnhtbFBLAQItABQABgAIAAAAIQA4/SH/1gAAAJQBAAALAAAAAAAAAAAAAAAA&#10;AC8BAABfcmVscy8ucmVsc1BLAQItABQABgAIAAAAIQBh2m6MqgwAANI+AAAOAAAAAAAAAAAAAAAA&#10;AC4CAABkcnMvZTJvRG9jLnhtbFBLAQItABQABgAIAAAAIQCMOcbN3wAAAAkBAAAPAAAAAAAAAAAA&#10;AAAAAAQPAABkcnMvZG93bnJldi54bWxQSwUGAAAAAAQABADzAAAAEB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23856,61349;23673,136775;24590,138581;47040,138456;47407,62657;46550,60913;105212,59107;95302,61910;87534,68325;85148,71128;85026,61349;64106,60913;62332,61848;62393,138207;84231,138581;86005,137647;86188,95481;88513,86387;93284,81654;100747,80346;107536,82339;111390,88318;112491,98283;112675,137958;135002,138581;136286,137211;135552,82899;131393,70256;124480,62969;113164,59232;31258,23045;24529,28028;21838,36249;24407,44533;31074,49640;39821,49640;46673,44657;49303,36311;46673,28152;39944,23045;149927,0;154576,1869;159347,7972;160020,151038;157084,158512;150355,162373;8074,162062;2508,158200;0,152719;1835,5294;6790,1059" o:connectangles="0,0,0,0,0,0,0,0,0,0,0,0,0,0,0,0,0,0,0,0,0,0,0,0,0,0,0,0,0,0,0,0,0,0,0,0,0,0,0,0,0,0,0,0,0,0,0,0,0,0,0"/>
                      <o:lock v:ext="edit" verticies="t"/>
                      <w10:wrap type="square"/>
                    </v:shape>
                  </w:pict>
                </mc:Fallback>
              </mc:AlternateContent>
            </w:r>
            <w:sdt>
              <w:sdtPr>
                <w:alias w:val="Enter LinkedIn profile:"/>
                <w:tag w:val="Enter LinkedIn profile:"/>
                <w:id w:val="-1253892234"/>
                <w:placeholder>
                  <w:docPart w:val="C6192535192F4872A8DA0CDB307137F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Pr="00D1518F">
                  <w:t>https://www.linkedin.com/in/ayse-aktas/</w:t>
                </w:r>
              </w:sdtContent>
            </w:sdt>
          </w:p>
          <w:p w14:paraId="53300AC1" w14:textId="26D49D2A" w:rsidR="007A0F44" w:rsidRPr="00565B06" w:rsidRDefault="00000000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F81BE47CF5FA4AEC9E661D4BF07939E4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 w:rsidR="00D1518F" w:rsidRPr="009D0878">
                  <w:t>Twitter/Blog/Portfolio</w:t>
                </w:r>
              </w:sdtContent>
            </w:sdt>
            <w:r w:rsidR="007A0F44"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57C866B6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6EA3F70D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EAB511" wp14:editId="2330F9FC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D84D24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23498D8F" w14:textId="1A8FBC6A" w:rsidR="000E24AC" w:rsidRPr="00565B06" w:rsidRDefault="00C31204" w:rsidP="007850D1">
            <w:pPr>
              <w:pStyle w:val="Heading1"/>
            </w:pPr>
            <w:r>
              <w:t>hEDEFLER</w:t>
            </w:r>
          </w:p>
        </w:tc>
      </w:tr>
    </w:tbl>
    <w:p w14:paraId="3E19440F" w14:textId="53037DE9" w:rsidR="00A77B4D" w:rsidRPr="00565B06" w:rsidRDefault="00C31204" w:rsidP="007850D1">
      <w:proofErr w:type="spellStart"/>
      <w:r>
        <w:t>Eğitim</w:t>
      </w:r>
      <w:proofErr w:type="spellEnd"/>
      <w:r>
        <w:t xml:space="preserve"> </w:t>
      </w:r>
      <w:proofErr w:type="spellStart"/>
      <w:r>
        <w:t>hayatımı</w:t>
      </w:r>
      <w:proofErr w:type="spellEnd"/>
      <w:r>
        <w:t xml:space="preserve"> </w:t>
      </w:r>
      <w:proofErr w:type="spellStart"/>
      <w:r>
        <w:t>başarıyla</w:t>
      </w:r>
      <w:proofErr w:type="spellEnd"/>
      <w:r>
        <w:t xml:space="preserve"> </w:t>
      </w:r>
      <w:proofErr w:type="spellStart"/>
      <w:r>
        <w:t>tamamlamak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hayatında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deneyimler</w:t>
      </w:r>
      <w:proofErr w:type="spellEnd"/>
      <w:r>
        <w:t xml:space="preserve"> </w:t>
      </w:r>
      <w:proofErr w:type="spellStart"/>
      <w:r>
        <w:t>edinip</w:t>
      </w:r>
      <w:proofErr w:type="spellEnd"/>
      <w:r>
        <w:t xml:space="preserve"> </w:t>
      </w:r>
      <w:proofErr w:type="spellStart"/>
      <w:r>
        <w:t>kendime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alana</w:t>
      </w:r>
      <w:proofErr w:type="spellEnd"/>
      <w:r>
        <w:t xml:space="preserve"> </w:t>
      </w:r>
      <w:proofErr w:type="spellStart"/>
      <w:r>
        <w:t>yönelmek</w:t>
      </w:r>
      <w:proofErr w:type="spellEnd"/>
      <w:r>
        <w:t xml:space="preserve"> </w:t>
      </w:r>
      <w:proofErr w:type="spellStart"/>
      <w:r>
        <w:t>istiyorum</w:t>
      </w:r>
      <w:proofErr w:type="spellEnd"/>
      <w:r>
        <w:t xml:space="preserve">.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6271F533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A54DB86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8F303DA" wp14:editId="0DE78AB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6081A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47688FB" w14:textId="26AB3407" w:rsidR="00A77B4D" w:rsidRPr="00565B06" w:rsidRDefault="00C31204" w:rsidP="002146F8">
            <w:pPr>
              <w:pStyle w:val="Heading1"/>
            </w:pPr>
            <w:r>
              <w:t>EĞİTİM</w:t>
            </w:r>
          </w:p>
        </w:tc>
      </w:tr>
    </w:tbl>
    <w:p w14:paraId="37C88639" w14:textId="39DF1A56" w:rsidR="007C0E0E" w:rsidRDefault="00D1518F" w:rsidP="00D1518F">
      <w:pPr>
        <w:pStyle w:val="Heading2"/>
      </w:pPr>
      <w:proofErr w:type="spellStart"/>
      <w:r>
        <w:t>Lise</w:t>
      </w:r>
      <w:r w:rsidR="007C0E0E" w:rsidRPr="00565B06">
        <w:t>|</w:t>
      </w:r>
      <w:r>
        <w:t>Cumhuriyet</w:t>
      </w:r>
      <w:proofErr w:type="spellEnd"/>
      <w:r>
        <w:t xml:space="preserve"> Anadolu </w:t>
      </w:r>
      <w:proofErr w:type="spellStart"/>
      <w:r>
        <w:t>Lisesi</w:t>
      </w:r>
      <w:proofErr w:type="spellEnd"/>
    </w:p>
    <w:p w14:paraId="5DBA5AC2" w14:textId="56325B2D" w:rsidR="00D1518F" w:rsidRPr="00565B06" w:rsidRDefault="00D1518F" w:rsidP="00D1518F">
      <w:pPr>
        <w:pStyle w:val="Heading2"/>
      </w:pPr>
      <w:r>
        <w:t>2018-2022</w:t>
      </w:r>
    </w:p>
    <w:p w14:paraId="7D04D078" w14:textId="6A4EFA3E" w:rsidR="00D1518F" w:rsidRDefault="00D1518F" w:rsidP="007850D1">
      <w:r>
        <w:t xml:space="preserve">Lise </w:t>
      </w:r>
      <w:proofErr w:type="spellStart"/>
      <w:r>
        <w:t>öğrenimimin</w:t>
      </w:r>
      <w:proofErr w:type="spellEnd"/>
      <w:r>
        <w:t xml:space="preserve"> 3,5 </w:t>
      </w:r>
      <w:proofErr w:type="spellStart"/>
      <w:r>
        <w:t>dönemini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geçirdim</w:t>
      </w:r>
      <w:proofErr w:type="spellEnd"/>
      <w:r>
        <w:t>.</w:t>
      </w:r>
    </w:p>
    <w:p w14:paraId="6C644FE4" w14:textId="77777777" w:rsidR="00D1518F" w:rsidRDefault="00D1518F" w:rsidP="00D1518F">
      <w:pPr>
        <w:pStyle w:val="Heading2"/>
      </w:pPr>
      <w:proofErr w:type="spellStart"/>
      <w:r>
        <w:t>Lise</w:t>
      </w:r>
      <w:r w:rsidRPr="00565B06">
        <w:t>|</w:t>
      </w:r>
      <w:r>
        <w:t>Açık</w:t>
      </w:r>
      <w:proofErr w:type="spellEnd"/>
      <w:r>
        <w:t xml:space="preserve"> </w:t>
      </w:r>
      <w:proofErr w:type="spellStart"/>
      <w:r>
        <w:t>Öğretim</w:t>
      </w:r>
      <w:proofErr w:type="spellEnd"/>
      <w:r>
        <w:t xml:space="preserve"> </w:t>
      </w:r>
      <w:proofErr w:type="spellStart"/>
      <w:r>
        <w:t>Lisesi</w:t>
      </w:r>
      <w:proofErr w:type="spellEnd"/>
    </w:p>
    <w:p w14:paraId="5F59C05B" w14:textId="77777777" w:rsidR="00D1518F" w:rsidRPr="00565B06" w:rsidRDefault="00D1518F" w:rsidP="00D1518F">
      <w:pPr>
        <w:pStyle w:val="Heading2"/>
      </w:pPr>
      <w:r>
        <w:t>2021-2022</w:t>
      </w:r>
    </w:p>
    <w:p w14:paraId="097ADF45" w14:textId="03EE1AA6" w:rsidR="00D1518F" w:rsidRDefault="00D1518F" w:rsidP="00D1518F">
      <w:r>
        <w:t xml:space="preserve">Lise </w:t>
      </w:r>
      <w:proofErr w:type="spellStart"/>
      <w:r>
        <w:t>öğrenimimin</w:t>
      </w:r>
      <w:proofErr w:type="spellEnd"/>
      <w:r>
        <w:t xml:space="preserve"> </w:t>
      </w:r>
      <w:r>
        <w:t>son 0,</w:t>
      </w:r>
      <w:r>
        <w:t xml:space="preserve">5 </w:t>
      </w:r>
      <w:proofErr w:type="spellStart"/>
      <w:r>
        <w:t>dönemini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geçirdim</w:t>
      </w:r>
      <w:proofErr w:type="spellEnd"/>
      <w:r>
        <w:t>.</w:t>
      </w:r>
    </w:p>
    <w:p w14:paraId="7393139C" w14:textId="77777777" w:rsidR="00D1518F" w:rsidRPr="00565B06" w:rsidRDefault="00D1518F" w:rsidP="007850D1"/>
    <w:p w14:paraId="72E131DD" w14:textId="71FAED51" w:rsidR="007C0E0E" w:rsidRDefault="00D1518F" w:rsidP="00D1518F">
      <w:pPr>
        <w:pStyle w:val="Heading2"/>
        <w:rPr>
          <w:rStyle w:val="Emphasis"/>
        </w:rPr>
      </w:pPr>
      <w:proofErr w:type="spellStart"/>
      <w:r>
        <w:t>Üniversite</w:t>
      </w:r>
      <w:proofErr w:type="spellEnd"/>
      <w:r w:rsidR="007C0E0E" w:rsidRPr="00565B06">
        <w:t xml:space="preserve"> | </w:t>
      </w:r>
      <w:proofErr w:type="spellStart"/>
      <w:r>
        <w:rPr>
          <w:rStyle w:val="Emphasis"/>
        </w:rPr>
        <w:t>Sakarya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Üniversitesi</w:t>
      </w:r>
      <w:proofErr w:type="spellEnd"/>
    </w:p>
    <w:p w14:paraId="3FDD652A" w14:textId="61C49163" w:rsidR="00D1518F" w:rsidRPr="00565B06" w:rsidRDefault="00D1518F" w:rsidP="00D1518F">
      <w:pPr>
        <w:pStyle w:val="Heading2"/>
      </w:pPr>
      <w:r>
        <w:rPr>
          <w:rStyle w:val="Emphasis"/>
        </w:rPr>
        <w:t>2022-2026</w:t>
      </w:r>
    </w:p>
    <w:p w14:paraId="4442DDB3" w14:textId="3902612B" w:rsidR="007C0E0E" w:rsidRPr="00565B06" w:rsidRDefault="007C0E0E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76E9419F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44003F4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6C1D4D2" wp14:editId="550E2832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8D74A3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6E47F02" w14:textId="0E82330C" w:rsidR="005E088C" w:rsidRPr="00565B06" w:rsidRDefault="00C31204" w:rsidP="0004158B">
            <w:pPr>
              <w:pStyle w:val="Heading1"/>
            </w:pPr>
            <w:r>
              <w:t>DENEYİM</w:t>
            </w:r>
          </w:p>
        </w:tc>
      </w:tr>
    </w:tbl>
    <w:p w14:paraId="13B41100" w14:textId="204DE08C" w:rsidR="005E088C" w:rsidRPr="00565B06" w:rsidRDefault="00D1518F" w:rsidP="00D1518F">
      <w:pPr>
        <w:pStyle w:val="Heading2"/>
      </w:pP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deneyimim</w:t>
      </w:r>
      <w:proofErr w:type="spellEnd"/>
      <w:r>
        <w:t xml:space="preserve"> </w:t>
      </w:r>
      <w:proofErr w:type="spellStart"/>
      <w:r>
        <w:t>bulunmuyor</w:t>
      </w:r>
      <w:proofErr w:type="spellEnd"/>
      <w:r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51C98883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DFCECE9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B28F0F0" wp14:editId="0CAFFAD0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85160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B19A486" w14:textId="1B6C8AE9" w:rsidR="00143224" w:rsidRPr="00565B06" w:rsidRDefault="00C31204" w:rsidP="00AD6216">
            <w:pPr>
              <w:pStyle w:val="Heading1"/>
            </w:pPr>
            <w:r>
              <w:t>Bİlİnen Programlama Dİllerİ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6C88267F" w14:textId="77777777" w:rsidTr="00565B06">
        <w:tc>
          <w:tcPr>
            <w:tcW w:w="4320" w:type="dxa"/>
          </w:tcPr>
          <w:p w14:paraId="3B86EFB8" w14:textId="13B39448" w:rsidR="00143224" w:rsidRPr="00565B06" w:rsidRDefault="00C31204" w:rsidP="00565B06">
            <w:pPr>
              <w:pStyle w:val="ListBullet"/>
              <w:spacing w:after="80"/>
            </w:pPr>
            <w:r>
              <w:t>C++ (</w:t>
            </w:r>
            <w:proofErr w:type="spellStart"/>
            <w:r>
              <w:t>Orta</w:t>
            </w:r>
            <w:proofErr w:type="spellEnd"/>
            <w:r>
              <w:t xml:space="preserve"> </w:t>
            </w:r>
            <w:proofErr w:type="spellStart"/>
            <w:r>
              <w:t>Düzey</w:t>
            </w:r>
            <w:proofErr w:type="spellEnd"/>
            <w:r>
              <w:t>)</w:t>
            </w:r>
          </w:p>
          <w:p w14:paraId="42A72F6C" w14:textId="73196AAE" w:rsidR="00316CE4" w:rsidRPr="00565B06" w:rsidRDefault="00C31204" w:rsidP="00316CE4">
            <w:pPr>
              <w:pStyle w:val="ListBullet"/>
              <w:spacing w:after="80"/>
            </w:pPr>
            <w:r>
              <w:t>C# (</w:t>
            </w:r>
            <w:proofErr w:type="spellStart"/>
            <w:r>
              <w:t>Temel</w:t>
            </w:r>
            <w:proofErr w:type="spellEnd"/>
            <w:r>
              <w:t xml:space="preserve"> </w:t>
            </w:r>
            <w:proofErr w:type="spellStart"/>
            <w:r>
              <w:t>Düzey</w:t>
            </w:r>
            <w:proofErr w:type="spellEnd"/>
            <w:r>
              <w:t>)</w:t>
            </w:r>
          </w:p>
        </w:tc>
        <w:tc>
          <w:tcPr>
            <w:tcW w:w="4320" w:type="dxa"/>
            <w:tcMar>
              <w:left w:w="576" w:type="dxa"/>
            </w:tcMar>
          </w:tcPr>
          <w:p w14:paraId="32BF3605" w14:textId="70BBAAF6" w:rsidR="00F904FC" w:rsidRPr="00565B06" w:rsidRDefault="00C31204" w:rsidP="00C31204">
            <w:pPr>
              <w:pStyle w:val="ListBullet"/>
              <w:spacing w:after="80"/>
            </w:pPr>
            <w:r>
              <w:t>HTML5(</w:t>
            </w:r>
            <w:proofErr w:type="spellStart"/>
            <w:r>
              <w:t>Temel</w:t>
            </w:r>
            <w:proofErr w:type="spellEnd"/>
            <w:r>
              <w:t xml:space="preserve"> </w:t>
            </w:r>
            <w:proofErr w:type="spellStart"/>
            <w:r>
              <w:t>Düzey</w:t>
            </w:r>
            <w:proofErr w:type="spellEnd"/>
            <w:r>
              <w:t>)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2C88B352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3E39B752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635A5F3" wp14:editId="632C3171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439CC5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73A8EE5" w14:textId="50E9FFB3" w:rsidR="00AC7C34" w:rsidRPr="00565B06" w:rsidRDefault="00C31204" w:rsidP="00AD6216">
            <w:pPr>
              <w:pStyle w:val="Heading1"/>
            </w:pPr>
            <w:r>
              <w:t>SERTİFİKALAR</w:t>
            </w:r>
          </w:p>
        </w:tc>
      </w:tr>
    </w:tbl>
    <w:p w14:paraId="1354193F" w14:textId="66CEFF36" w:rsidR="007A0F44" w:rsidRDefault="00C31204" w:rsidP="00C31204">
      <w:pPr>
        <w:pStyle w:val="ListParagraph"/>
        <w:numPr>
          <w:ilvl w:val="0"/>
          <w:numId w:val="17"/>
        </w:numPr>
      </w:pPr>
      <w:hyperlink r:id="rId11" w:history="1">
        <w:r w:rsidRPr="00B2619B">
          <w:rPr>
            <w:rStyle w:val="Hyperlink"/>
          </w:rPr>
          <w:t>https://www.btkakademi.gov.tr/portal/certificate/validate?certificateId=vpWc8XLzdy</w:t>
        </w:r>
      </w:hyperlink>
    </w:p>
    <w:p w14:paraId="0DB50147" w14:textId="016956EE" w:rsidR="00C31204" w:rsidRDefault="00C31204" w:rsidP="00C31204">
      <w:pPr>
        <w:pStyle w:val="ListParagraph"/>
        <w:numPr>
          <w:ilvl w:val="0"/>
          <w:numId w:val="17"/>
        </w:numPr>
      </w:pPr>
      <w:hyperlink r:id="rId12" w:history="1">
        <w:r w:rsidRPr="00B2619B">
          <w:rPr>
            <w:rStyle w:val="Hyperlink"/>
          </w:rPr>
          <w:t>https://www.btkakademi.gov.tr/portal/certificate/validate?certificateId=eK1hylVOqM</w:t>
        </w:r>
      </w:hyperlink>
    </w:p>
    <w:p w14:paraId="7F65CAB3" w14:textId="69296E0D" w:rsidR="00C31204" w:rsidRDefault="00C31204" w:rsidP="00C31204">
      <w:pPr>
        <w:pStyle w:val="ListParagraph"/>
        <w:numPr>
          <w:ilvl w:val="0"/>
          <w:numId w:val="17"/>
        </w:numPr>
      </w:pPr>
      <w:hyperlink r:id="rId13" w:history="1">
        <w:r w:rsidRPr="00B2619B">
          <w:rPr>
            <w:rStyle w:val="Hyperlink"/>
          </w:rPr>
          <w:t>https://www.btkakademi.gov.tr/portal/certificate/validate?certificateId=Ko9fLOO6P1</w:t>
        </w:r>
      </w:hyperlink>
    </w:p>
    <w:p w14:paraId="3DF60550" w14:textId="517DB420" w:rsidR="00C31204" w:rsidRDefault="00C31204" w:rsidP="00C31204">
      <w:pPr>
        <w:pStyle w:val="ListParagraph"/>
        <w:numPr>
          <w:ilvl w:val="0"/>
          <w:numId w:val="17"/>
        </w:numPr>
      </w:pPr>
      <w:hyperlink r:id="rId14" w:history="1">
        <w:r w:rsidRPr="00B2619B">
          <w:rPr>
            <w:rStyle w:val="Hyperlink"/>
          </w:rPr>
          <w:t>https://www.btkakademi.gov.tr/portal/certificate/validate?certificateId=bx1hGnlWkX</w:t>
        </w:r>
      </w:hyperlink>
    </w:p>
    <w:p w14:paraId="44450375" w14:textId="636A17E6" w:rsidR="00C31204" w:rsidRDefault="00C31204" w:rsidP="00C31204">
      <w:pPr>
        <w:pStyle w:val="ListParagraph"/>
        <w:numPr>
          <w:ilvl w:val="0"/>
          <w:numId w:val="17"/>
        </w:numPr>
      </w:pPr>
      <w:hyperlink r:id="rId15" w:history="1">
        <w:r w:rsidRPr="00B2619B">
          <w:rPr>
            <w:rStyle w:val="Hyperlink"/>
          </w:rPr>
          <w:t>https://www.btkakademi.gov.tr/portal/certificate/validate?certificateId=bx1hGnlprW</w:t>
        </w:r>
      </w:hyperlink>
    </w:p>
    <w:p w14:paraId="501B647C" w14:textId="06D2A5A4" w:rsidR="00C31204" w:rsidRDefault="00C31204" w:rsidP="00C31204">
      <w:pPr>
        <w:pStyle w:val="ListParagraph"/>
        <w:numPr>
          <w:ilvl w:val="0"/>
          <w:numId w:val="17"/>
        </w:numPr>
      </w:pPr>
      <w:hyperlink r:id="rId16" w:history="1">
        <w:r w:rsidRPr="00B2619B">
          <w:rPr>
            <w:rStyle w:val="Hyperlink"/>
          </w:rPr>
          <w:t>https://www.btkakademi.gov.tr/portal/certificate/validate?certificateId=JoNfrX7L6z</w:t>
        </w:r>
      </w:hyperlink>
    </w:p>
    <w:p w14:paraId="0C43A0A6" w14:textId="77777777" w:rsidR="00C31204" w:rsidRPr="00565B06" w:rsidRDefault="00C31204" w:rsidP="00C31204">
      <w:pPr>
        <w:pStyle w:val="ListParagraph"/>
      </w:pPr>
    </w:p>
    <w:sectPr w:rsidR="00C31204" w:rsidRPr="00565B06" w:rsidSect="00FE18B2">
      <w:footerReference w:type="default" r:id="rId17"/>
      <w:headerReference w:type="first" r:id="rId18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42E47" w14:textId="77777777" w:rsidR="009625D0" w:rsidRDefault="009625D0" w:rsidP="00F534FB">
      <w:pPr>
        <w:spacing w:after="0"/>
      </w:pPr>
      <w:r>
        <w:separator/>
      </w:r>
    </w:p>
  </w:endnote>
  <w:endnote w:type="continuationSeparator" w:id="0">
    <w:p w14:paraId="31240B4B" w14:textId="77777777" w:rsidR="009625D0" w:rsidRDefault="009625D0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79C337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33B3C" w14:textId="77777777" w:rsidR="009625D0" w:rsidRDefault="009625D0" w:rsidP="00F534FB">
      <w:pPr>
        <w:spacing w:after="0"/>
      </w:pPr>
      <w:r>
        <w:separator/>
      </w:r>
    </w:p>
  </w:footnote>
  <w:footnote w:type="continuationSeparator" w:id="0">
    <w:p w14:paraId="60579B3D" w14:textId="77777777" w:rsidR="009625D0" w:rsidRDefault="009625D0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CE848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21B03C9" wp14:editId="616CEBF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07D7F5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0270EC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76865"/>
    <w:multiLevelType w:val="hybridMultilevel"/>
    <w:tmpl w:val="6AC8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80296">
    <w:abstractNumId w:val="9"/>
  </w:num>
  <w:num w:numId="2" w16cid:durableId="329874687">
    <w:abstractNumId w:val="9"/>
    <w:lvlOverride w:ilvl="0">
      <w:startOverride w:val="1"/>
    </w:lvlOverride>
  </w:num>
  <w:num w:numId="3" w16cid:durableId="1126240921">
    <w:abstractNumId w:val="10"/>
  </w:num>
  <w:num w:numId="4" w16cid:durableId="137309998">
    <w:abstractNumId w:val="13"/>
  </w:num>
  <w:num w:numId="5" w16cid:durableId="1727531687">
    <w:abstractNumId w:val="8"/>
  </w:num>
  <w:num w:numId="6" w16cid:durableId="744492764">
    <w:abstractNumId w:val="7"/>
  </w:num>
  <w:num w:numId="7" w16cid:durableId="1076319570">
    <w:abstractNumId w:val="6"/>
  </w:num>
  <w:num w:numId="8" w16cid:durableId="1456751065">
    <w:abstractNumId w:val="5"/>
  </w:num>
  <w:num w:numId="9" w16cid:durableId="747967386">
    <w:abstractNumId w:val="4"/>
  </w:num>
  <w:num w:numId="10" w16cid:durableId="2145780264">
    <w:abstractNumId w:val="3"/>
  </w:num>
  <w:num w:numId="11" w16cid:durableId="469059788">
    <w:abstractNumId w:val="2"/>
  </w:num>
  <w:num w:numId="12" w16cid:durableId="2072264830">
    <w:abstractNumId w:val="1"/>
  </w:num>
  <w:num w:numId="13" w16cid:durableId="697700821">
    <w:abstractNumId w:val="0"/>
  </w:num>
  <w:num w:numId="14" w16cid:durableId="2000619728">
    <w:abstractNumId w:val="12"/>
  </w:num>
  <w:num w:numId="15" w16cid:durableId="399406976">
    <w:abstractNumId w:val="11"/>
  </w:num>
  <w:num w:numId="16" w16cid:durableId="1571693586">
    <w:abstractNumId w:val="9"/>
  </w:num>
  <w:num w:numId="17" w16cid:durableId="6559556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8F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625D0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1204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1518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8F61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C312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204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btkakademi.gov.tr/portal/certificate/validate?certificateId=Ko9fLOO6P1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btkakademi.gov.tr/portal/certificate/validate?certificateId=eK1hylVOq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btkakademi.gov.tr/portal/certificate/validate?certificateId=JoNfrX7L6z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tkakademi.gov.tr/portal/certificate/validate?certificateId=vpWc8XLzdy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btkakademi.gov.tr/portal/certificate/validate?certificateId=bx1hGnlprW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tkakademi.gov.tr/portal/certificate/validate?certificateId=bx1hGnlWk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se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220B34CCE343FFAA548E4566C2A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1EF71-F33E-4B54-9D17-D82F3ECB9135}"/>
      </w:docPartPr>
      <w:docPartBody>
        <w:p w:rsidR="00000000" w:rsidRDefault="00000000">
          <w:pPr>
            <w:pStyle w:val="FC220B34CCE343FFAA548E4566C2A57A"/>
          </w:pPr>
          <w:r w:rsidRPr="009D0878">
            <w:t>Address</w:t>
          </w:r>
        </w:p>
      </w:docPartBody>
    </w:docPart>
    <w:docPart>
      <w:docPartPr>
        <w:name w:val="059B1A762E9C4F20A0165161C17CF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09AE8-EB3F-41AE-92CF-7889DA3E1B5E}"/>
      </w:docPartPr>
      <w:docPartBody>
        <w:p w:rsidR="00000000" w:rsidRDefault="00000000">
          <w:pPr>
            <w:pStyle w:val="059B1A762E9C4F20A0165161C17CF6B8"/>
          </w:pPr>
          <w:r w:rsidRPr="009D0878">
            <w:t>Phone</w:t>
          </w:r>
        </w:p>
      </w:docPartBody>
    </w:docPart>
    <w:docPart>
      <w:docPartPr>
        <w:name w:val="20FC532FF4034394A9DAC26AB4CDE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C4442-8DAD-4685-8AC7-77D527419C2F}"/>
      </w:docPartPr>
      <w:docPartBody>
        <w:p w:rsidR="00000000" w:rsidRDefault="00000000">
          <w:pPr>
            <w:pStyle w:val="20FC532FF4034394A9DAC26AB4CDE2A9"/>
          </w:pPr>
          <w:r w:rsidRPr="009D0878">
            <w:t>Email</w:t>
          </w:r>
        </w:p>
      </w:docPartBody>
    </w:docPart>
    <w:docPart>
      <w:docPartPr>
        <w:name w:val="C6192535192F4872A8DA0CDB30713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03C2B-1A51-40DA-A861-C7CFFF7891D2}"/>
      </w:docPartPr>
      <w:docPartBody>
        <w:p w:rsidR="00000000" w:rsidRDefault="00000000">
          <w:pPr>
            <w:pStyle w:val="C6192535192F4872A8DA0CDB307137F7"/>
          </w:pPr>
          <w:r w:rsidRPr="009D0878">
            <w:t>LinkedIn P</w:t>
          </w:r>
          <w:r w:rsidRPr="009D0878">
            <w:t>rofile</w:t>
          </w:r>
        </w:p>
      </w:docPartBody>
    </w:docPart>
    <w:docPart>
      <w:docPartPr>
        <w:name w:val="F81BE47CF5FA4AEC9E661D4BF0793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F9395-089D-4E4C-9A58-6BE3525263C7}"/>
      </w:docPartPr>
      <w:docPartBody>
        <w:p w:rsidR="00000000" w:rsidRDefault="00000000">
          <w:pPr>
            <w:pStyle w:val="F81BE47CF5FA4AEC9E661D4BF07939E4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49"/>
    <w:rsid w:val="00D1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80D237EF8F4F16AD4E70879235240B">
    <w:name w:val="EF80D237EF8F4F16AD4E70879235240B"/>
  </w:style>
  <w:style w:type="paragraph" w:customStyle="1" w:styleId="D96086BC08B84FA69FF9201223797ECF">
    <w:name w:val="D96086BC08B84FA69FF9201223797ECF"/>
  </w:style>
  <w:style w:type="paragraph" w:customStyle="1" w:styleId="FC220B34CCE343FFAA548E4566C2A57A">
    <w:name w:val="FC220B34CCE343FFAA548E4566C2A57A"/>
  </w:style>
  <w:style w:type="paragraph" w:customStyle="1" w:styleId="059B1A762E9C4F20A0165161C17CF6B8">
    <w:name w:val="059B1A762E9C4F20A0165161C17CF6B8"/>
  </w:style>
  <w:style w:type="paragraph" w:customStyle="1" w:styleId="20FC532FF4034394A9DAC26AB4CDE2A9">
    <w:name w:val="20FC532FF4034394A9DAC26AB4CDE2A9"/>
  </w:style>
  <w:style w:type="paragraph" w:customStyle="1" w:styleId="C6192535192F4872A8DA0CDB307137F7">
    <w:name w:val="C6192535192F4872A8DA0CDB307137F7"/>
  </w:style>
  <w:style w:type="paragraph" w:customStyle="1" w:styleId="F81BE47CF5FA4AEC9E661D4BF07939E4">
    <w:name w:val="F81BE47CF5FA4AEC9E661D4BF07939E4"/>
  </w:style>
  <w:style w:type="paragraph" w:customStyle="1" w:styleId="00C0E82A674F457AA3DC8999CC1F79C3">
    <w:name w:val="00C0E82A674F457AA3DC8999CC1F79C3"/>
  </w:style>
  <w:style w:type="paragraph" w:customStyle="1" w:styleId="927C7A9DA4764D1ABF7D2779410A7392">
    <w:name w:val="927C7A9DA4764D1ABF7D2779410A7392"/>
  </w:style>
  <w:style w:type="paragraph" w:customStyle="1" w:styleId="CC8736F204B148B98588CFD0420F2D6E">
    <w:name w:val="CC8736F204B148B98588CFD0420F2D6E"/>
  </w:style>
  <w:style w:type="paragraph" w:customStyle="1" w:styleId="AD2D1B6BFFFE479FAB51C2AE1CE94D20">
    <w:name w:val="AD2D1B6BFFFE479FAB51C2AE1CE94D20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C5991B4F570B45DBA45F7EB6BE9F6510">
    <w:name w:val="C5991B4F570B45DBA45F7EB6BE9F6510"/>
  </w:style>
  <w:style w:type="paragraph" w:customStyle="1" w:styleId="F99A394CE4CA41E892434C194A88B4C8">
    <w:name w:val="F99A394CE4CA41E892434C194A88B4C8"/>
  </w:style>
  <w:style w:type="paragraph" w:customStyle="1" w:styleId="2C85AFE4DCF34990997A5DE6529911E9">
    <w:name w:val="2C85AFE4DCF34990997A5DE6529911E9"/>
  </w:style>
  <w:style w:type="paragraph" w:customStyle="1" w:styleId="8FE9BE45B7F441AFA06C1D52B680179B">
    <w:name w:val="8FE9BE45B7F441AFA06C1D52B680179B"/>
  </w:style>
  <w:style w:type="paragraph" w:customStyle="1" w:styleId="B85C25B97B254947AC5521012F3C21C6">
    <w:name w:val="B85C25B97B254947AC5521012F3C21C6"/>
  </w:style>
  <w:style w:type="paragraph" w:customStyle="1" w:styleId="26C9BAACF0BD4318A0949B701A7FF254">
    <w:name w:val="26C9BAACF0BD4318A0949B701A7FF254"/>
  </w:style>
  <w:style w:type="paragraph" w:customStyle="1" w:styleId="150BC2BD18794968A412EDF20B76EC95">
    <w:name w:val="150BC2BD18794968A412EDF20B76EC95"/>
  </w:style>
  <w:style w:type="paragraph" w:customStyle="1" w:styleId="D2E51BCCCD2A4F54A1BD00D9C8AD023F">
    <w:name w:val="D2E51BCCCD2A4F54A1BD00D9C8AD023F"/>
  </w:style>
  <w:style w:type="paragraph" w:customStyle="1" w:styleId="1FD886D6259744C2B13A41C84C75C652">
    <w:name w:val="1FD886D6259744C2B13A41C84C75C652"/>
  </w:style>
  <w:style w:type="paragraph" w:customStyle="1" w:styleId="3571D4CC92344AA98BBDB39339FD3A27">
    <w:name w:val="3571D4CC92344AA98BBDB39339FD3A27"/>
  </w:style>
  <w:style w:type="paragraph" w:customStyle="1" w:styleId="2FDD856110F7423597053D8FC9125A6F">
    <w:name w:val="2FDD856110F7423597053D8FC9125A6F"/>
  </w:style>
  <w:style w:type="paragraph" w:customStyle="1" w:styleId="D34EB0C8AC074AEB8C6C764C32C3A8BF">
    <w:name w:val="D34EB0C8AC074AEB8C6C764C32C3A8BF"/>
  </w:style>
  <w:style w:type="paragraph" w:customStyle="1" w:styleId="1D27DC7BF76247C69424B3C24F5683E2">
    <w:name w:val="1D27DC7BF76247C69424B3C24F5683E2"/>
  </w:style>
  <w:style w:type="paragraph" w:customStyle="1" w:styleId="77C4D88FCB8249E39B91CF93DAA3C000">
    <w:name w:val="77C4D88FCB8249E39B91CF93DAA3C000"/>
  </w:style>
  <w:style w:type="paragraph" w:customStyle="1" w:styleId="81F3878859ED4E17AAC3EDA282AB4422">
    <w:name w:val="81F3878859ED4E17AAC3EDA282AB4422"/>
  </w:style>
  <w:style w:type="paragraph" w:customStyle="1" w:styleId="84B5B07523394DB684CA48C642317659">
    <w:name w:val="84B5B07523394DB684CA48C642317659"/>
  </w:style>
  <w:style w:type="paragraph" w:customStyle="1" w:styleId="0F94960945E044C79803E112D71E51A1">
    <w:name w:val="0F94960945E044C79803E112D71E51A1"/>
  </w:style>
  <w:style w:type="paragraph" w:customStyle="1" w:styleId="58B3EE2869FE46F29C67F7EF4C5DF9C0">
    <w:name w:val="58B3EE2869FE46F29C67F7EF4C5DF9C0"/>
  </w:style>
  <w:style w:type="paragraph" w:customStyle="1" w:styleId="356E3445F2C94C8D9A215B2864E8E702">
    <w:name w:val="356E3445F2C94C8D9A215B2864E8E702"/>
  </w:style>
  <w:style w:type="paragraph" w:customStyle="1" w:styleId="E013A49CAB3B441691D609AC5F82599E">
    <w:name w:val="E013A49CAB3B441691D609AC5F82599E"/>
  </w:style>
  <w:style w:type="paragraph" w:customStyle="1" w:styleId="C131D327315B4453A0111528B7154162">
    <w:name w:val="C131D327315B4453A0111528B7154162"/>
  </w:style>
  <w:style w:type="paragraph" w:customStyle="1" w:styleId="771268F9F94D4813932D575002570DB8">
    <w:name w:val="771268F9F94D4813932D575002570DB8"/>
  </w:style>
  <w:style w:type="paragraph" w:customStyle="1" w:styleId="0B0463B093B447C8A02F147B8AF7889A">
    <w:name w:val="0B0463B093B447C8A02F147B8AF7889A"/>
  </w:style>
  <w:style w:type="paragraph" w:customStyle="1" w:styleId="38879DED7BCB47B4ADF6017C45003BD6">
    <w:name w:val="38879DED7BCB47B4ADF6017C45003BD6"/>
  </w:style>
  <w:style w:type="paragraph" w:customStyle="1" w:styleId="CD6C485B287E44D09CF6B1B4FB87DA26">
    <w:name w:val="CD6C485B287E44D09CF6B1B4FB87DA26"/>
  </w:style>
  <w:style w:type="paragraph" w:customStyle="1" w:styleId="11964816FAE648FF9DDE3583E2B1AE9E">
    <w:name w:val="11964816FAE648FF9DDE3583E2B1AE9E"/>
  </w:style>
  <w:style w:type="paragraph" w:customStyle="1" w:styleId="A962FEBD285B461EB19697FC9FB0A856">
    <w:name w:val="A962FEBD285B461EB19697FC9FB0A856"/>
  </w:style>
  <w:style w:type="paragraph" w:customStyle="1" w:styleId="1C892A1FD9C840E49418FDC33A8A6338">
    <w:name w:val="1C892A1FD9C840E49418FDC33A8A63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Konya/Ereğli</CompanyAddress>
  <CompanyPhone>05511691639</CompanyPhone>
  <CompanyFax/>
  <CompanyEmail>ce.ayseaktas@gmail.com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https://www.linkedin.com/in/ayse-aktas/</cp:keywords>
  <dc:description/>
  <cp:lastModifiedBy/>
  <cp:revision>1</cp:revision>
  <dcterms:created xsi:type="dcterms:W3CDTF">2023-05-01T09:07:00Z</dcterms:created>
  <dcterms:modified xsi:type="dcterms:W3CDTF">2023-05-01T09:33:00Z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